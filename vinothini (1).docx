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0AD8" w14:textId="6009CD63" w:rsidR="00630D07" w:rsidRDefault="00630D07" w:rsidP="002C082F">
      <w:pPr>
        <w:spacing w:before="80" w:after="240" w:line="220" w:lineRule="exact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73"/>
      </w:tblGrid>
      <w:tr w:rsidR="00630D07" w14:paraId="0459A6F3" w14:textId="77777777" w:rsidTr="002A2DAA">
        <w:trPr>
          <w:trHeight w:val="142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</w:tcPr>
          <w:p w14:paraId="7F07AFA2" w14:textId="5E760C5A" w:rsidR="00A8727A" w:rsidRDefault="00A8727A" w:rsidP="00630D0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1C4B42E" wp14:editId="2531B1AA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275167</wp:posOffset>
                      </wp:positionV>
                      <wp:extent cx="33867" cy="2726266"/>
                      <wp:effectExtent l="0" t="0" r="23495" b="36195"/>
                      <wp:wrapNone/>
                      <wp:docPr id="89219895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67" cy="2726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79D3CE22" id="Straight Connector 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21.65pt" to="311.5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" strokecolor="#5e7697 [3204]" strokeweight=".5pt">
                      <v:stroke joinstyle="miter"/>
                    </v:line>
                  </w:pict>
                </mc:Fallback>
              </mc:AlternateContent>
            </w:r>
            <w:r w:rsidR="00630D07" w:rsidRPr="00630D07">
              <w:rPr>
                <w:b/>
                <w:bCs/>
              </w:rPr>
              <w:t xml:space="preserve"> </w:t>
            </w:r>
          </w:p>
          <w:p w14:paraId="06856E21" w14:textId="64E9CC6A" w:rsidR="00630D07" w:rsidRDefault="00A8727A" w:rsidP="00630D0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30D07">
              <w:rPr>
                <w:b/>
                <w:bCs/>
              </w:rPr>
              <w:t>Personal Skills</w:t>
            </w:r>
          </w:p>
          <w:p w14:paraId="71C97E2A" w14:textId="536E92F4" w:rsidR="00630D07" w:rsidRPr="00630D07" w:rsidRDefault="00630D07" w:rsidP="00630D07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630D07">
              <w:rPr>
                <w:sz w:val="26"/>
                <w:szCs w:val="26"/>
              </w:rPr>
              <w:t>Adaptability</w:t>
            </w:r>
          </w:p>
          <w:p w14:paraId="63EABE89" w14:textId="0E078CEC" w:rsidR="00630D07" w:rsidRPr="00630D07" w:rsidRDefault="00630D07" w:rsidP="00630D07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630D07">
              <w:rPr>
                <w:sz w:val="26"/>
                <w:szCs w:val="26"/>
              </w:rPr>
              <w:t>Time Management</w:t>
            </w:r>
          </w:p>
          <w:p w14:paraId="2A84C955" w14:textId="3B36AE70" w:rsidR="00630D07" w:rsidRPr="00630D07" w:rsidRDefault="00630D07" w:rsidP="00630D07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630D07">
              <w:rPr>
                <w:sz w:val="26"/>
                <w:szCs w:val="26"/>
              </w:rPr>
              <w:t>Self-Confidence</w:t>
            </w:r>
          </w:p>
          <w:p w14:paraId="5A396CB5" w14:textId="752A9ABB" w:rsidR="00630D07" w:rsidRPr="00630D07" w:rsidRDefault="00630D07" w:rsidP="00630D07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630D07">
              <w:rPr>
                <w:sz w:val="26"/>
                <w:szCs w:val="26"/>
              </w:rPr>
              <w:t>Teamwork</w:t>
            </w:r>
          </w:p>
          <w:p w14:paraId="7AD9C32C" w14:textId="77777777" w:rsidR="00630D07" w:rsidRPr="00630D07" w:rsidRDefault="00630D07" w:rsidP="00630D07">
            <w:pPr>
              <w:rPr>
                <w:sz w:val="26"/>
                <w:szCs w:val="26"/>
              </w:rPr>
            </w:pPr>
          </w:p>
          <w:p w14:paraId="56F262A8" w14:textId="77777777" w:rsidR="002A2DAA" w:rsidRDefault="00630D07" w:rsidP="00630D0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3D100160" w14:textId="2BBFA36B" w:rsidR="00630D07" w:rsidRDefault="002A2DAA" w:rsidP="00630D0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30D07">
              <w:rPr>
                <w:b/>
                <w:bCs/>
              </w:rPr>
              <w:t>Personal details</w:t>
            </w:r>
          </w:p>
          <w:p w14:paraId="0F81A83B" w14:textId="7B3DA21C" w:rsidR="00630D07" w:rsidRDefault="00630D07" w:rsidP="00630D07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Father’s Name </w:t>
            </w:r>
            <w:r w:rsidR="00A8727A">
              <w:rPr>
                <w:sz w:val="26"/>
                <w:szCs w:val="26"/>
              </w:rPr>
              <w:t xml:space="preserve">       </w:t>
            </w:r>
            <w:proofErr w:type="gramStart"/>
            <w:r w:rsidR="00A8727A">
              <w:rPr>
                <w:sz w:val="26"/>
                <w:szCs w:val="26"/>
              </w:rPr>
              <w:t xml:space="preserve">  :</w:t>
            </w:r>
            <w:proofErr w:type="gramEnd"/>
            <w:r w:rsidR="00A8727A">
              <w:rPr>
                <w:sz w:val="26"/>
                <w:szCs w:val="26"/>
              </w:rPr>
              <w:t xml:space="preserve">  Mr. J. Palanisamy</w:t>
            </w:r>
          </w:p>
          <w:p w14:paraId="1822BC7D" w14:textId="2E729009" w:rsidR="00A8727A" w:rsidRPr="00A8727A" w:rsidRDefault="00630D07" w:rsidP="00A8727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Mother’s Name</w:t>
            </w:r>
            <w:r w:rsidR="00A8727A">
              <w:rPr>
                <w:sz w:val="26"/>
                <w:szCs w:val="26"/>
              </w:rPr>
              <w:t xml:space="preserve">       </w:t>
            </w:r>
            <w:proofErr w:type="gramStart"/>
            <w:r w:rsidR="00A8727A">
              <w:rPr>
                <w:sz w:val="26"/>
                <w:szCs w:val="26"/>
              </w:rPr>
              <w:t xml:space="preserve">  :</w:t>
            </w:r>
            <w:proofErr w:type="gramEnd"/>
            <w:r w:rsidR="00A8727A">
              <w:rPr>
                <w:sz w:val="26"/>
                <w:szCs w:val="26"/>
              </w:rPr>
              <w:t xml:space="preserve">  Mrs. P. Punitha</w:t>
            </w:r>
          </w:p>
          <w:p w14:paraId="52C29882" w14:textId="3F23DAE1" w:rsidR="00630D07" w:rsidRDefault="00630D07" w:rsidP="00630D07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Date of Birth </w:t>
            </w:r>
            <w:r w:rsidR="00A8727A">
              <w:rPr>
                <w:sz w:val="26"/>
                <w:szCs w:val="26"/>
              </w:rPr>
              <w:t xml:space="preserve">           </w:t>
            </w:r>
            <w:proofErr w:type="gramStart"/>
            <w:r w:rsidR="00A8727A">
              <w:rPr>
                <w:sz w:val="26"/>
                <w:szCs w:val="26"/>
              </w:rPr>
              <w:t xml:space="preserve">  :</w:t>
            </w:r>
            <w:proofErr w:type="gramEnd"/>
            <w:r w:rsidR="00A8727A">
              <w:rPr>
                <w:sz w:val="26"/>
                <w:szCs w:val="26"/>
              </w:rPr>
              <w:t xml:space="preserve">   06/06/2005</w:t>
            </w:r>
          </w:p>
          <w:p w14:paraId="239FA628" w14:textId="5CC9D97A" w:rsidR="00630D07" w:rsidRDefault="00630D07" w:rsidP="00630D07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Languages </w:t>
            </w:r>
            <w:proofErr w:type="gramStart"/>
            <w:r w:rsidR="00A8727A">
              <w:rPr>
                <w:sz w:val="26"/>
                <w:szCs w:val="26"/>
              </w:rPr>
              <w:t>Known  :</w:t>
            </w:r>
            <w:proofErr w:type="gramEnd"/>
            <w:r w:rsidR="00A8727A">
              <w:rPr>
                <w:sz w:val="26"/>
                <w:szCs w:val="26"/>
              </w:rPr>
              <w:t xml:space="preserve">  Tamil, English.</w:t>
            </w:r>
          </w:p>
          <w:p w14:paraId="47D2AFA3" w14:textId="77777777" w:rsidR="00A8727A" w:rsidRDefault="00A8727A" w:rsidP="00A8727A">
            <w:pPr>
              <w:rPr>
                <w:sz w:val="26"/>
                <w:szCs w:val="26"/>
              </w:rPr>
            </w:pPr>
          </w:p>
          <w:p w14:paraId="46B36851" w14:textId="77777777" w:rsidR="002A2DAA" w:rsidRDefault="00A8727A" w:rsidP="00A8727A">
            <w:pPr>
              <w:pStyle w:val="Heading2"/>
              <w:outlineLvl w:val="1"/>
            </w:pPr>
            <w:r>
              <w:t xml:space="preserve"> </w:t>
            </w:r>
          </w:p>
          <w:p w14:paraId="51FE8666" w14:textId="6BB5CF87" w:rsidR="00A8727A" w:rsidRDefault="002A2DAA" w:rsidP="00A8727A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A8727A">
              <w:rPr>
                <w:b/>
                <w:bCs/>
              </w:rPr>
              <w:t>Declartion</w:t>
            </w:r>
          </w:p>
          <w:p w14:paraId="110D8A8C" w14:textId="3D6A7FB2" w:rsidR="00A8727A" w:rsidRPr="00A8727A" w:rsidRDefault="00A8727A" w:rsidP="00A8727A">
            <w:pPr>
              <w:ind w:left="40"/>
            </w:pPr>
            <w:r>
              <w:rPr>
                <w:sz w:val="26"/>
                <w:szCs w:val="26"/>
              </w:rPr>
              <w:t xml:space="preserve">             </w:t>
            </w:r>
            <w:r w:rsidRPr="00A8727A">
              <w:rPr>
                <w:sz w:val="26"/>
                <w:szCs w:val="26"/>
              </w:rPr>
              <w:t xml:space="preserve">I declare that the information provided is true to </w:t>
            </w:r>
            <w:r w:rsidR="00FB67E0">
              <w:rPr>
                <w:sz w:val="26"/>
                <w:szCs w:val="26"/>
              </w:rPr>
              <w:t xml:space="preserve">the </w:t>
            </w:r>
            <w:r w:rsidRPr="00A8727A">
              <w:rPr>
                <w:sz w:val="26"/>
                <w:szCs w:val="26"/>
              </w:rPr>
              <w:t>best of my knowledge.</w:t>
            </w:r>
          </w:p>
          <w:p w14:paraId="1A0D4B06" w14:textId="77777777" w:rsidR="00A8727A" w:rsidRDefault="00A8727A" w:rsidP="00A8727A">
            <w:pPr>
              <w:jc w:val="both"/>
            </w:pPr>
          </w:p>
          <w:p w14:paraId="7154422B" w14:textId="77777777" w:rsidR="00A8727A" w:rsidRDefault="00A8727A" w:rsidP="00A8727A">
            <w:pPr>
              <w:jc w:val="both"/>
            </w:pPr>
          </w:p>
          <w:p w14:paraId="3EF6113A" w14:textId="77777777" w:rsidR="00A8727A" w:rsidRDefault="00A8727A" w:rsidP="00A8727A">
            <w:pPr>
              <w:jc w:val="both"/>
            </w:pPr>
          </w:p>
          <w:p w14:paraId="6F7B3D94" w14:textId="77777777" w:rsidR="00A8727A" w:rsidRDefault="00A8727A" w:rsidP="00A8727A">
            <w:pPr>
              <w:jc w:val="both"/>
            </w:pPr>
          </w:p>
          <w:p w14:paraId="30489F74" w14:textId="77777777" w:rsidR="00A8727A" w:rsidRDefault="00A8727A" w:rsidP="00A8727A">
            <w:pPr>
              <w:jc w:val="both"/>
            </w:pPr>
          </w:p>
          <w:p w14:paraId="17524C23" w14:textId="77777777" w:rsidR="00A8727A" w:rsidRDefault="00A8727A" w:rsidP="00A8727A">
            <w:pPr>
              <w:jc w:val="both"/>
            </w:pPr>
          </w:p>
          <w:p w14:paraId="5F113337" w14:textId="77777777" w:rsidR="002A2DAA" w:rsidRDefault="002A2DAA" w:rsidP="002A2DAA">
            <w:pPr>
              <w:pStyle w:val="Heading2"/>
              <w:outlineLvl w:val="1"/>
            </w:pPr>
            <w:r>
              <w:t xml:space="preserve">                                                                          </w:t>
            </w:r>
          </w:p>
          <w:p w14:paraId="340D7BF8" w14:textId="0B642EE8" w:rsidR="00630D07" w:rsidRPr="002A2DAA" w:rsidRDefault="002A2DAA" w:rsidP="002A2DAA">
            <w:pPr>
              <w:pStyle w:val="Heading2"/>
              <w:outlineLvl w:val="1"/>
              <w:rPr>
                <w:sz w:val="26"/>
              </w:rPr>
            </w:pPr>
            <w:r>
              <w:t xml:space="preserve">                                                                                 </w:t>
            </w:r>
            <w:r w:rsidRPr="002A2DAA">
              <w:rPr>
                <w:sz w:val="26"/>
              </w:rPr>
              <w:t xml:space="preserve">  (</w:t>
            </w:r>
            <w:r w:rsidR="00FB67E0">
              <w:rPr>
                <w:sz w:val="26"/>
              </w:rPr>
              <w:t xml:space="preserve">Vinothini </w:t>
            </w:r>
            <w:proofErr w:type="gramStart"/>
            <w:r w:rsidR="00FB67E0">
              <w:rPr>
                <w:sz w:val="26"/>
              </w:rPr>
              <w:t>P</w:t>
            </w:r>
            <w:r w:rsidRPr="002A2DAA">
              <w:rPr>
                <w:sz w:val="26"/>
              </w:rPr>
              <w:t xml:space="preserve">)   </w:t>
            </w:r>
            <w:proofErr w:type="gramEnd"/>
            <w:r w:rsidRPr="002A2DAA">
              <w:rPr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CB274A" w14:textId="3139F36B" w:rsidR="002C082F" w:rsidRDefault="002C082F" w:rsidP="002C082F">
      <w:pPr>
        <w:spacing w:before="80" w:after="240" w:line="220" w:lineRule="exact"/>
      </w:pPr>
      <w:r>
        <w:br w:type="page"/>
      </w:r>
    </w:p>
    <w:p w14:paraId="40868C33" w14:textId="424727B5" w:rsidR="00A839BE" w:rsidRDefault="00E5183E" w:rsidP="00355D85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302F91E5" wp14:editId="59F5A12B">
                <wp:simplePos x="0" y="0"/>
                <wp:positionH relativeFrom="column">
                  <wp:posOffset>-173355</wp:posOffset>
                </wp:positionH>
                <wp:positionV relativeFrom="paragraph">
                  <wp:posOffset>-228600</wp:posOffset>
                </wp:positionV>
                <wp:extent cx="2852420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420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CCC5FD4" id="Group 6" o:spid="_x0000_s1026" alt="&quot;&quot;" style="position:absolute;margin-left:-13.65pt;margin-top:-18pt;width:224.6pt;height:11in;z-index:-251658240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18FB6ADF" w14:textId="77777777" w:rsidTr="00DC028C">
        <w:trPr>
          <w:trHeight w:val="3292"/>
          <w:jc w:val="center"/>
        </w:trPr>
        <w:tc>
          <w:tcPr>
            <w:tcW w:w="3780" w:type="dxa"/>
            <w:tcMar>
              <w:left w:w="634" w:type="dxa"/>
            </w:tcMar>
            <w:vAlign w:val="center"/>
          </w:tcPr>
          <w:p w14:paraId="04BD6589" w14:textId="77777777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1D4C0457" wp14:editId="1E46A518">
                  <wp:extent cx="1567542" cy="157281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447" cy="1596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14:paraId="4B558863" w14:textId="1EB509AF" w:rsidR="00A839BE" w:rsidRPr="00DC028C" w:rsidRDefault="00DC028C" w:rsidP="00DC028C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Vinothini p</w:t>
            </w:r>
          </w:p>
          <w:p w14:paraId="6C4238AD" w14:textId="77777777" w:rsidR="00B770EE" w:rsidRDefault="00E5183E" w:rsidP="00B770EE">
            <w:pPr>
              <w:spacing w:line="264" w:lineRule="auto"/>
              <w:rPr>
                <w:sz w:val="26"/>
                <w:szCs w:val="26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398E797" wp14:editId="7BF96B16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50D4BAED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5EB6C9D" w14:textId="77777777" w:rsidR="00B770EE" w:rsidRDefault="00B770EE" w:rsidP="00B770EE">
            <w:pPr>
              <w:spacing w:line="264" w:lineRule="auto"/>
              <w:rPr>
                <w:sz w:val="26"/>
                <w:szCs w:val="26"/>
              </w:rPr>
            </w:pPr>
          </w:p>
          <w:p w14:paraId="57B0B5A0" w14:textId="77777777" w:rsidR="00B770EE" w:rsidRDefault="00DC028C" w:rsidP="00B770EE">
            <w:pPr>
              <w:spacing w:line="264" w:lineRule="auto"/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>+91 6382511074</w:t>
            </w:r>
          </w:p>
          <w:p w14:paraId="660C30BB" w14:textId="77777777" w:rsidR="00B770EE" w:rsidRDefault="0038202B" w:rsidP="00B770EE">
            <w:pPr>
              <w:spacing w:line="264" w:lineRule="auto"/>
              <w:rPr>
                <w:sz w:val="26"/>
                <w:szCs w:val="26"/>
              </w:rPr>
            </w:pPr>
            <w:hyperlink r:id="rId11" w:history="1">
              <w:r w:rsidR="00B770EE" w:rsidRPr="00FA2E22">
                <w:rPr>
                  <w:rStyle w:val="Hyperlink"/>
                  <w:sz w:val="26"/>
                  <w:szCs w:val="26"/>
                </w:rPr>
                <w:t>vinothini2005palani@gmail.com</w:t>
              </w:r>
            </w:hyperlink>
          </w:p>
          <w:p w14:paraId="54AA0129" w14:textId="224F8949" w:rsidR="00DC028C" w:rsidRPr="00B770EE" w:rsidRDefault="00DC028C" w:rsidP="00B770EE">
            <w:pPr>
              <w:spacing w:line="264" w:lineRule="auto"/>
              <w:rPr>
                <w:sz w:val="28"/>
                <w:szCs w:val="24"/>
              </w:rPr>
            </w:pPr>
            <w:r w:rsidRPr="00B770EE">
              <w:rPr>
                <w:sz w:val="26"/>
                <w:szCs w:val="26"/>
              </w:rPr>
              <w:t xml:space="preserve">38/295, </w:t>
            </w:r>
            <w:proofErr w:type="spellStart"/>
            <w:r w:rsidRPr="00B770EE">
              <w:rPr>
                <w:sz w:val="26"/>
                <w:szCs w:val="26"/>
              </w:rPr>
              <w:t>Vadugar</w:t>
            </w:r>
            <w:proofErr w:type="spellEnd"/>
            <w:r w:rsidRPr="00B770EE">
              <w:rPr>
                <w:sz w:val="26"/>
                <w:szCs w:val="26"/>
              </w:rPr>
              <w:t xml:space="preserve"> street, </w:t>
            </w:r>
            <w:proofErr w:type="spellStart"/>
            <w:r w:rsidRPr="00B770EE">
              <w:rPr>
                <w:sz w:val="26"/>
                <w:szCs w:val="26"/>
              </w:rPr>
              <w:t>Sendhamangalam</w:t>
            </w:r>
            <w:proofErr w:type="spellEnd"/>
            <w:r w:rsidRPr="00B770EE">
              <w:rPr>
                <w:sz w:val="26"/>
                <w:szCs w:val="26"/>
              </w:rPr>
              <w:t>,</w:t>
            </w:r>
            <w:r w:rsidR="00B770EE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770EE">
              <w:rPr>
                <w:sz w:val="26"/>
                <w:szCs w:val="26"/>
              </w:rPr>
              <w:t>Namakkal</w:t>
            </w:r>
            <w:proofErr w:type="spellEnd"/>
            <w:r w:rsidRPr="00B770EE">
              <w:rPr>
                <w:sz w:val="26"/>
                <w:szCs w:val="26"/>
              </w:rPr>
              <w:t>(</w:t>
            </w:r>
            <w:proofErr w:type="gramEnd"/>
            <w:r w:rsidRPr="00B770EE">
              <w:rPr>
                <w:sz w:val="26"/>
                <w:szCs w:val="26"/>
              </w:rPr>
              <w:t>Dt)-637409.</w:t>
            </w:r>
          </w:p>
        </w:tc>
      </w:tr>
      <w:tr w:rsidR="00A839BE" w:rsidRPr="00320ECB" w14:paraId="10197A3E" w14:textId="77777777" w:rsidTr="00DC028C">
        <w:trPr>
          <w:trHeight w:val="10193"/>
          <w:jc w:val="center"/>
        </w:trPr>
        <w:tc>
          <w:tcPr>
            <w:tcW w:w="3780" w:type="dxa"/>
          </w:tcPr>
          <w:p w14:paraId="22C2C7D1" w14:textId="6B80DDA7" w:rsidR="00A839BE" w:rsidRPr="00B770EE" w:rsidRDefault="00DC028C" w:rsidP="00DC028C">
            <w:pPr>
              <w:pStyle w:val="Heading2"/>
              <w:rPr>
                <w:b/>
                <w:bCs/>
              </w:rPr>
            </w:pPr>
            <w:r w:rsidRPr="00B770EE">
              <w:rPr>
                <w:b/>
                <w:bCs/>
              </w:rPr>
              <w:t>Objective</w:t>
            </w:r>
          </w:p>
          <w:p w14:paraId="18B7D63E" w14:textId="4630844E" w:rsidR="00DC028C" w:rsidRPr="00B770EE" w:rsidRDefault="00DC028C" w:rsidP="00DC028C">
            <w:p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 xml:space="preserve">To secure an entry-level position in a dynamic organization where I can apply my skills and knowledge to contribute to the company’s growth and success. </w:t>
            </w:r>
          </w:p>
          <w:p w14:paraId="2578513A" w14:textId="77777777" w:rsidR="00A839BE" w:rsidRPr="00DC028C" w:rsidRDefault="00A839BE" w:rsidP="00E50981">
            <w:pPr>
              <w:rPr>
                <w:sz w:val="24"/>
                <w:szCs w:val="24"/>
              </w:rPr>
            </w:pPr>
          </w:p>
          <w:p w14:paraId="13D0EFAC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A8E2607" wp14:editId="2A5597E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504D6A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87458B" w14:textId="77777777" w:rsidR="00A839BE" w:rsidRDefault="00A839BE" w:rsidP="00E50981"/>
          <w:p w14:paraId="5230E855" w14:textId="49C435A5" w:rsidR="00D84359" w:rsidRPr="00B770EE" w:rsidRDefault="00DC028C" w:rsidP="00DC028C">
            <w:pPr>
              <w:pStyle w:val="Heading2"/>
              <w:rPr>
                <w:b/>
                <w:bCs/>
              </w:rPr>
            </w:pPr>
            <w:r w:rsidRPr="00B770EE">
              <w:rPr>
                <w:b/>
                <w:bCs/>
              </w:rPr>
              <w:t>internship</w:t>
            </w:r>
          </w:p>
          <w:p w14:paraId="2020C615" w14:textId="314DCD15" w:rsidR="00DC028C" w:rsidRPr="00B770EE" w:rsidRDefault="00DC028C" w:rsidP="00DC028C">
            <w:p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 xml:space="preserve">Completed my internship </w:t>
            </w:r>
            <w:r w:rsidR="00045B11" w:rsidRPr="00B770EE">
              <w:rPr>
                <w:sz w:val="26"/>
                <w:szCs w:val="26"/>
              </w:rPr>
              <w:t xml:space="preserve">training </w:t>
            </w:r>
            <w:r w:rsidRPr="00B770EE">
              <w:rPr>
                <w:sz w:val="26"/>
                <w:szCs w:val="26"/>
              </w:rPr>
              <w:t xml:space="preserve">and a course on </w:t>
            </w:r>
            <w:r w:rsidR="00045B11" w:rsidRPr="00B770EE">
              <w:rPr>
                <w:sz w:val="26"/>
                <w:szCs w:val="26"/>
              </w:rPr>
              <w:t>Embedded Systems and its application at “</w:t>
            </w:r>
            <w:proofErr w:type="spellStart"/>
            <w:r w:rsidR="00045B11" w:rsidRPr="00B770EE">
              <w:rPr>
                <w:sz w:val="26"/>
                <w:szCs w:val="26"/>
              </w:rPr>
              <w:t>Mikrosun</w:t>
            </w:r>
            <w:proofErr w:type="spellEnd"/>
            <w:r w:rsidR="00045B11" w:rsidRPr="00B770EE">
              <w:rPr>
                <w:sz w:val="26"/>
                <w:szCs w:val="26"/>
              </w:rPr>
              <w:t xml:space="preserve"> Technology”, Salem.</w:t>
            </w:r>
          </w:p>
          <w:p w14:paraId="394DD401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0B1966B" wp14:editId="27E4595E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52E657FA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CAFD02" w14:textId="77777777" w:rsidR="00D84359" w:rsidRDefault="00D84359" w:rsidP="00D84359"/>
          <w:p w14:paraId="7B591CF9" w14:textId="074ADD07" w:rsidR="00D84359" w:rsidRDefault="00DC028C" w:rsidP="00D84359">
            <w:pPr>
              <w:pStyle w:val="Heading2"/>
              <w:rPr>
                <w:b/>
                <w:bCs/>
              </w:rPr>
            </w:pPr>
            <w:r w:rsidRPr="00B770EE">
              <w:rPr>
                <w:b/>
                <w:bCs/>
              </w:rPr>
              <w:t>projects</w:t>
            </w:r>
          </w:p>
          <w:p w14:paraId="57DD0800" w14:textId="0B4C2FEF" w:rsidR="001C3BED" w:rsidRPr="001C3BED" w:rsidRDefault="00E50981" w:rsidP="001C3B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Made a mini project on the topic “</w:t>
            </w:r>
            <w:r w:rsidR="00101175">
              <w:rPr>
                <w:sz w:val="26"/>
                <w:szCs w:val="26"/>
              </w:rPr>
              <w:t>Obstacle Detection S</w:t>
            </w:r>
            <w:r w:rsidR="00B7043B">
              <w:rPr>
                <w:sz w:val="26"/>
                <w:szCs w:val="26"/>
              </w:rPr>
              <w:t>ystem for Visu</w:t>
            </w:r>
            <w:r w:rsidR="004508A9">
              <w:rPr>
                <w:sz w:val="26"/>
                <w:szCs w:val="26"/>
              </w:rPr>
              <w:t>ally</w:t>
            </w:r>
            <w:r w:rsidR="00FE30F1">
              <w:rPr>
                <w:sz w:val="26"/>
                <w:szCs w:val="26"/>
              </w:rPr>
              <w:t xml:space="preserve"> Impaired</w:t>
            </w:r>
            <w:r>
              <w:rPr>
                <w:sz w:val="26"/>
                <w:szCs w:val="26"/>
              </w:rPr>
              <w:t>”</w:t>
            </w:r>
          </w:p>
          <w:p w14:paraId="2777E4EA" w14:textId="77777777" w:rsidR="002825D4" w:rsidRPr="002825D4" w:rsidRDefault="002825D4" w:rsidP="002825D4">
            <w:pPr>
              <w:rPr>
                <w:sz w:val="26"/>
                <w:szCs w:val="26"/>
              </w:rPr>
            </w:pPr>
          </w:p>
          <w:p w14:paraId="24B9885A" w14:textId="0A548866" w:rsidR="00D84359" w:rsidRPr="00045B11" w:rsidRDefault="00D84359" w:rsidP="00D84359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11A2F550" w14:textId="640D275F" w:rsidR="00DC028C" w:rsidRPr="00B770EE" w:rsidRDefault="0038202B" w:rsidP="0007266C">
            <w:pPr>
              <w:pStyle w:val="Heading2"/>
              <w:rPr>
                <w:b/>
                <w:bCs/>
              </w:rPr>
            </w:pPr>
            <w:sdt>
              <w:sdtPr>
                <w:id w:val="989679475"/>
                <w:placeholder>
                  <w:docPart w:val="793146877372477BA608AAD0CE7F5323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07266C" w:rsidRPr="00B770EE">
                  <w:rPr>
                    <w:b/>
                    <w:bCs/>
                  </w:rPr>
                  <w:t>Education</w:t>
                </w:r>
              </w:sdtContent>
            </w:sdt>
          </w:p>
          <w:p w14:paraId="567669D0" w14:textId="5ECEA7E4" w:rsidR="00045B11" w:rsidRPr="00B770EE" w:rsidRDefault="002C082F" w:rsidP="00045B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B.E.</w:t>
            </w:r>
            <w:r w:rsidR="00045B11" w:rsidRPr="00B770EE">
              <w:rPr>
                <w:b/>
                <w:bCs/>
                <w:sz w:val="26"/>
                <w:szCs w:val="26"/>
              </w:rPr>
              <w:t xml:space="preserve"> – Electronics and Communication Engineering.</w:t>
            </w:r>
          </w:p>
          <w:p w14:paraId="136549BC" w14:textId="73B798AC" w:rsidR="00045B11" w:rsidRPr="00B770EE" w:rsidRDefault="00045B11" w:rsidP="00045B11">
            <w:pPr>
              <w:rPr>
                <w:b/>
                <w:bCs/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 xml:space="preserve">Muthayammal Engineering College. </w:t>
            </w:r>
            <w:r w:rsidRPr="00B770EE">
              <w:rPr>
                <w:b/>
                <w:bCs/>
                <w:sz w:val="26"/>
                <w:szCs w:val="26"/>
              </w:rPr>
              <w:t>2026-</w:t>
            </w:r>
            <w:r w:rsidR="00B770EE" w:rsidRPr="00B770EE">
              <w:rPr>
                <w:b/>
                <w:bCs/>
                <w:sz w:val="26"/>
                <w:szCs w:val="26"/>
              </w:rPr>
              <w:t>7.5 (CGPA)</w:t>
            </w:r>
          </w:p>
          <w:p w14:paraId="088F3139" w14:textId="77777777" w:rsidR="00B770EE" w:rsidRPr="00B770EE" w:rsidRDefault="00B770EE" w:rsidP="00045B11">
            <w:pPr>
              <w:rPr>
                <w:b/>
                <w:bCs/>
                <w:sz w:val="26"/>
                <w:szCs w:val="26"/>
              </w:rPr>
            </w:pPr>
          </w:p>
          <w:p w14:paraId="1671C912" w14:textId="10DC4917" w:rsidR="00B770EE" w:rsidRPr="00B770EE" w:rsidRDefault="00B770EE" w:rsidP="00045B11">
            <w:pPr>
              <w:rPr>
                <w:b/>
                <w:bCs/>
                <w:sz w:val="26"/>
                <w:szCs w:val="26"/>
              </w:rPr>
            </w:pPr>
            <w:r w:rsidRPr="00B770EE">
              <w:rPr>
                <w:b/>
                <w:bCs/>
                <w:sz w:val="26"/>
                <w:szCs w:val="26"/>
              </w:rPr>
              <w:t xml:space="preserve">HSC </w:t>
            </w:r>
          </w:p>
          <w:p w14:paraId="2E8D1A95" w14:textId="270DBCBB" w:rsidR="00B770EE" w:rsidRPr="00B770EE" w:rsidRDefault="00B770EE" w:rsidP="00045B11">
            <w:pPr>
              <w:rPr>
                <w:b/>
                <w:bCs/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 xml:space="preserve">Government Girls. Hr. Sec School – </w:t>
            </w:r>
            <w:r w:rsidRPr="00B770EE">
              <w:rPr>
                <w:b/>
                <w:bCs/>
                <w:sz w:val="26"/>
                <w:szCs w:val="26"/>
              </w:rPr>
              <w:t>67%</w:t>
            </w:r>
          </w:p>
          <w:p w14:paraId="1B89DE6A" w14:textId="77777777" w:rsidR="00B770EE" w:rsidRPr="00B770EE" w:rsidRDefault="00B770EE" w:rsidP="00045B11">
            <w:pPr>
              <w:rPr>
                <w:b/>
                <w:bCs/>
                <w:sz w:val="26"/>
                <w:szCs w:val="26"/>
              </w:rPr>
            </w:pPr>
          </w:p>
          <w:p w14:paraId="3FAC63A1" w14:textId="31C069BA" w:rsidR="00B770EE" w:rsidRPr="00B770EE" w:rsidRDefault="00B770EE" w:rsidP="00045B11">
            <w:pPr>
              <w:rPr>
                <w:b/>
                <w:bCs/>
                <w:sz w:val="26"/>
                <w:szCs w:val="26"/>
              </w:rPr>
            </w:pPr>
            <w:r w:rsidRPr="00B770EE">
              <w:rPr>
                <w:b/>
                <w:bCs/>
                <w:sz w:val="26"/>
                <w:szCs w:val="26"/>
              </w:rPr>
              <w:t>SSLC</w:t>
            </w:r>
          </w:p>
          <w:p w14:paraId="760415B2" w14:textId="1DF8E348" w:rsidR="00B770EE" w:rsidRPr="00B770EE" w:rsidRDefault="00B770EE" w:rsidP="00045B11">
            <w:pPr>
              <w:rPr>
                <w:b/>
                <w:bCs/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 xml:space="preserve">PGP High School – </w:t>
            </w:r>
            <w:r w:rsidRPr="00B770EE">
              <w:rPr>
                <w:b/>
                <w:bCs/>
                <w:sz w:val="26"/>
                <w:szCs w:val="26"/>
              </w:rPr>
              <w:t>94.2%</w:t>
            </w:r>
          </w:p>
          <w:p w14:paraId="62320D84" w14:textId="77777777" w:rsidR="00DC028C" w:rsidRDefault="00DC028C" w:rsidP="0007266C">
            <w:pPr>
              <w:pStyle w:val="Heading2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3B4633F" wp14:editId="0A502DCC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09DC7E94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F41E58" w14:textId="77777777" w:rsidR="002B2FC6" w:rsidRPr="002B2FC6" w:rsidRDefault="002B2FC6" w:rsidP="002B2FC6">
            <w:pPr>
              <w:pStyle w:val="Heading1"/>
              <w:spacing w:before="93"/>
              <w:rPr>
                <w:rFonts w:asciiTheme="majorHAnsi" w:hAnsiTheme="majorHAnsi"/>
                <w:b/>
                <w:sz w:val="28"/>
                <w:szCs w:val="28"/>
              </w:rPr>
            </w:pPr>
            <w:r w:rsidRPr="002B2FC6">
              <w:rPr>
                <w:rFonts w:asciiTheme="majorHAnsi" w:hAnsiTheme="majorHAnsi"/>
                <w:b/>
                <w:spacing w:val="-2"/>
                <w:sz w:val="28"/>
                <w:szCs w:val="28"/>
              </w:rPr>
              <w:t>CERTIFICATIONS</w:t>
            </w:r>
          </w:p>
          <w:p w14:paraId="773D09E1" w14:textId="26EBE962" w:rsidR="002B2FC6" w:rsidRDefault="002B2FC6" w:rsidP="002B2FC6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74"/>
              </w:tabs>
              <w:autoSpaceDE w:val="0"/>
              <w:autoSpaceDN w:val="0"/>
              <w:spacing w:before="139" w:after="0"/>
              <w:ind w:right="101"/>
              <w:contextualSpacing w:val="0"/>
              <w:rPr>
                <w:b/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Sliver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NPTEL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“</w:t>
            </w:r>
            <w:r>
              <w:rPr>
                <w:b/>
                <w:sz w:val="24"/>
              </w:rPr>
              <w:t>E-Waste Management</w:t>
            </w:r>
            <w:bookmarkStart w:id="0" w:name="_GoBack"/>
            <w:bookmarkEnd w:id="0"/>
            <w:r>
              <w:rPr>
                <w:b/>
                <w:spacing w:val="-2"/>
                <w:sz w:val="24"/>
              </w:rPr>
              <w:t>”.</w:t>
            </w:r>
          </w:p>
          <w:p w14:paraId="7BB0FCF0" w14:textId="77777777" w:rsidR="002B2FC6" w:rsidRDefault="002B2FC6" w:rsidP="002B2FC6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74"/>
              </w:tabs>
              <w:autoSpaceDE w:val="0"/>
              <w:autoSpaceDN w:val="0"/>
              <w:spacing w:before="74" w:after="0"/>
              <w:ind w:right="1039"/>
              <w:contextualSpacing w:val="0"/>
              <w:rPr>
                <w:b/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NPTEL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“Fundamental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Artificial </w:t>
            </w:r>
            <w:r>
              <w:rPr>
                <w:b/>
                <w:spacing w:val="-2"/>
                <w:sz w:val="24"/>
              </w:rPr>
              <w:t>Intelligence”.</w:t>
            </w:r>
          </w:p>
          <w:p w14:paraId="417661AC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3FC9B5D" wp14:editId="0CE0EAFF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0C0EB5FD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8DE4D0" w14:textId="77777777" w:rsidR="0007266C" w:rsidRDefault="0007266C" w:rsidP="0007266C"/>
          <w:p w14:paraId="534EE41A" w14:textId="32298010" w:rsidR="00B770EE" w:rsidRPr="00B770EE" w:rsidRDefault="00DC028C" w:rsidP="00B770EE">
            <w:pPr>
              <w:pStyle w:val="Heading2"/>
              <w:rPr>
                <w:b/>
                <w:bCs/>
              </w:rPr>
            </w:pPr>
            <w:r w:rsidRPr="00B770EE">
              <w:rPr>
                <w:b/>
                <w:bCs/>
              </w:rPr>
              <w:t>skills</w:t>
            </w:r>
          </w:p>
          <w:p w14:paraId="1BFEBF1E" w14:textId="77777777" w:rsidR="00B770EE" w:rsidRPr="00B770EE" w:rsidRDefault="00B770EE" w:rsidP="00B770E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>Java</w:t>
            </w:r>
          </w:p>
          <w:p w14:paraId="14A99E69" w14:textId="77777777" w:rsidR="00B770EE" w:rsidRPr="00B770EE" w:rsidRDefault="00B770EE" w:rsidP="00B770E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>JavaScript</w:t>
            </w:r>
          </w:p>
          <w:p w14:paraId="5E94EAB2" w14:textId="77777777" w:rsidR="00B770EE" w:rsidRPr="00B770EE" w:rsidRDefault="00B770EE" w:rsidP="00B770E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>Data Structure</w:t>
            </w:r>
          </w:p>
          <w:p w14:paraId="086A7E25" w14:textId="77777777" w:rsidR="00B770EE" w:rsidRPr="00B770EE" w:rsidRDefault="00B770EE" w:rsidP="00B770E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>MySQL programming</w:t>
            </w:r>
          </w:p>
          <w:p w14:paraId="42EC48EB" w14:textId="77777777" w:rsidR="00B770EE" w:rsidRPr="00B770EE" w:rsidRDefault="00B770EE" w:rsidP="00B770E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770EE">
              <w:rPr>
                <w:sz w:val="26"/>
                <w:szCs w:val="26"/>
              </w:rPr>
              <w:t>Embedded C Programming</w:t>
            </w:r>
          </w:p>
          <w:p w14:paraId="15F0312E" w14:textId="0BED5BA1" w:rsidR="00B770EE" w:rsidRPr="002C082F" w:rsidRDefault="00B770EE" w:rsidP="002C082F">
            <w:pPr>
              <w:rPr>
                <w:sz w:val="24"/>
                <w:szCs w:val="24"/>
              </w:rPr>
            </w:pPr>
          </w:p>
          <w:p w14:paraId="320BF742" w14:textId="1A59B063" w:rsidR="00B770EE" w:rsidRPr="00B770EE" w:rsidRDefault="00B770EE" w:rsidP="00B770EE">
            <w:pPr>
              <w:rPr>
                <w:sz w:val="24"/>
                <w:szCs w:val="24"/>
              </w:rPr>
            </w:pPr>
          </w:p>
        </w:tc>
      </w:tr>
    </w:tbl>
    <w:p w14:paraId="3C735924" w14:textId="77777777" w:rsidR="00535F87" w:rsidRPr="00173B36" w:rsidRDefault="00535F87" w:rsidP="00355D85"/>
    <w:sectPr w:rsidR="00535F87" w:rsidRPr="00173B36" w:rsidSect="00383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ADF1" w14:textId="77777777" w:rsidR="0038202B" w:rsidRDefault="0038202B" w:rsidP="00BA3E51">
      <w:r>
        <w:separator/>
      </w:r>
    </w:p>
  </w:endnote>
  <w:endnote w:type="continuationSeparator" w:id="0">
    <w:p w14:paraId="66078AA8" w14:textId="77777777" w:rsidR="0038202B" w:rsidRDefault="0038202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3419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00265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CE8C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25FB6" w14:textId="77777777" w:rsidR="0038202B" w:rsidRDefault="0038202B" w:rsidP="00BA3E51">
      <w:r>
        <w:separator/>
      </w:r>
    </w:p>
  </w:footnote>
  <w:footnote w:type="continuationSeparator" w:id="0">
    <w:p w14:paraId="00323B4F" w14:textId="77777777" w:rsidR="0038202B" w:rsidRDefault="0038202B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F87CD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6597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2142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30ED3"/>
    <w:multiLevelType w:val="hybridMultilevel"/>
    <w:tmpl w:val="E4820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27324"/>
    <w:multiLevelType w:val="hybridMultilevel"/>
    <w:tmpl w:val="F42A8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018C"/>
    <w:multiLevelType w:val="hybridMultilevel"/>
    <w:tmpl w:val="2D22C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23873"/>
    <w:multiLevelType w:val="hybridMultilevel"/>
    <w:tmpl w:val="BC0A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BA6293"/>
    <w:multiLevelType w:val="multilevel"/>
    <w:tmpl w:val="0053208E"/>
    <w:lvl w:ilvl="0">
      <w:numFmt w:val="bullet"/>
      <w:lvlText w:val=""/>
      <w:lvlJc w:val="left"/>
      <w:pPr>
        <w:ind w:left="874" w:hanging="37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68" w:hanging="37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57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6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4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3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2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1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9" w:hanging="375"/>
      </w:pPr>
      <w:rPr>
        <w:rFonts w:hint="default"/>
        <w:lang w:val="en-US" w:eastAsia="en-US" w:bidi="ar-SA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77150B"/>
    <w:multiLevelType w:val="hybridMultilevel"/>
    <w:tmpl w:val="07E08098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28C"/>
    <w:rsid w:val="00021DEC"/>
    <w:rsid w:val="00041F8A"/>
    <w:rsid w:val="00045B11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01175"/>
    <w:rsid w:val="001235F6"/>
    <w:rsid w:val="00140582"/>
    <w:rsid w:val="00144334"/>
    <w:rsid w:val="00151DE9"/>
    <w:rsid w:val="00154F17"/>
    <w:rsid w:val="00157DB0"/>
    <w:rsid w:val="0017166D"/>
    <w:rsid w:val="00173B36"/>
    <w:rsid w:val="00177BCB"/>
    <w:rsid w:val="001866E8"/>
    <w:rsid w:val="001C3BED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825D4"/>
    <w:rsid w:val="00293BB8"/>
    <w:rsid w:val="002954B8"/>
    <w:rsid w:val="002A2DAA"/>
    <w:rsid w:val="002A4A92"/>
    <w:rsid w:val="002A6A5C"/>
    <w:rsid w:val="002B0852"/>
    <w:rsid w:val="002B2FC6"/>
    <w:rsid w:val="002B3493"/>
    <w:rsid w:val="002C0662"/>
    <w:rsid w:val="002C082F"/>
    <w:rsid w:val="002C7205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02B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508A9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30D07"/>
    <w:rsid w:val="00640620"/>
    <w:rsid w:val="00645019"/>
    <w:rsid w:val="00646036"/>
    <w:rsid w:val="00654DC9"/>
    <w:rsid w:val="0067056E"/>
    <w:rsid w:val="00672C25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503E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6610A"/>
    <w:rsid w:val="00867C3F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8727A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43B"/>
    <w:rsid w:val="00B707BF"/>
    <w:rsid w:val="00B71E93"/>
    <w:rsid w:val="00B770EE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75655"/>
    <w:rsid w:val="00D84359"/>
    <w:rsid w:val="00D91DAB"/>
    <w:rsid w:val="00D92ED4"/>
    <w:rsid w:val="00D94ABF"/>
    <w:rsid w:val="00DB5449"/>
    <w:rsid w:val="00DC028C"/>
    <w:rsid w:val="00DD7E40"/>
    <w:rsid w:val="00E20245"/>
    <w:rsid w:val="00E2301F"/>
    <w:rsid w:val="00E32A75"/>
    <w:rsid w:val="00E32D04"/>
    <w:rsid w:val="00E4379F"/>
    <w:rsid w:val="00E50981"/>
    <w:rsid w:val="00E5183E"/>
    <w:rsid w:val="00E65596"/>
    <w:rsid w:val="00E67A2D"/>
    <w:rsid w:val="00EA0042"/>
    <w:rsid w:val="00EB1D1B"/>
    <w:rsid w:val="00EE0B6E"/>
    <w:rsid w:val="00EE1496"/>
    <w:rsid w:val="00F02D02"/>
    <w:rsid w:val="00F03B0A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B249B"/>
    <w:rsid w:val="00FB67E0"/>
    <w:rsid w:val="00FC5837"/>
    <w:rsid w:val="00FE2094"/>
    <w:rsid w:val="00FE30F1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D8E7F"/>
  <w15:chartTrackingRefBased/>
  <w15:docId w15:val="{DA90D590-75AB-4267-A602-D6CC8B3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1"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C0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nothini2005palani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3146877372477BA608AAD0CE7F5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050D0-5EFB-4A79-AD7E-A24C2FF739BE}"/>
      </w:docPartPr>
      <w:docPartBody>
        <w:p w:rsidR="00A31E6C" w:rsidRDefault="00A31E6C">
          <w:pPr>
            <w:pStyle w:val="793146877372477BA608AAD0CE7F5323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6C"/>
    <w:rsid w:val="005E41A6"/>
    <w:rsid w:val="00672C25"/>
    <w:rsid w:val="00A31E6C"/>
    <w:rsid w:val="00E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146877372477BA608AAD0CE7F5323">
    <w:name w:val="793146877372477BA608AAD0CE7F5323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94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Links>
    <vt:vector size="6" baseType="variant">
      <vt:variant>
        <vt:i4>393279</vt:i4>
      </vt:variant>
      <vt:variant>
        <vt:i4>0</vt:i4>
      </vt:variant>
      <vt:variant>
        <vt:i4>0</vt:i4>
      </vt:variant>
      <vt:variant>
        <vt:i4>5</vt:i4>
      </vt:variant>
      <vt:variant>
        <vt:lpwstr>mailto:vinothini2005palani@gmail.com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</dc:creator>
  <cp:keywords/>
  <dc:description/>
  <cp:lastModifiedBy>Kavinkumar.B</cp:lastModifiedBy>
  <cp:revision>13</cp:revision>
  <dcterms:created xsi:type="dcterms:W3CDTF">2025-08-02T16:49:00Z</dcterms:created>
  <dcterms:modified xsi:type="dcterms:W3CDTF">2025-08-02T08:50:00Z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eb9f8ba5-aebb-4123-aeb4-fd8ecbed4f40</vt:lpwstr>
  </property>
</Properties>
</file>